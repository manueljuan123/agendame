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A92F" w14:textId="0BE5F86A" w:rsidR="00A63563" w:rsidRPr="00A63563" w:rsidRDefault="000E6AE6" w:rsidP="00A63563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>TALLER</w:t>
      </w:r>
      <w:r w:rsidR="00D0270B">
        <w:rPr>
          <w:b/>
        </w:rPr>
        <w:t xml:space="preserve"> </w:t>
      </w:r>
      <w:r w:rsidR="007F14D5">
        <w:rPr>
          <w:b/>
        </w:rPr>
        <w:t>LISTAS</w:t>
      </w:r>
    </w:p>
    <w:p w14:paraId="3F503096" w14:textId="77777777" w:rsidR="00B53D0D" w:rsidRPr="00B53D0D" w:rsidRDefault="000E6AE6" w:rsidP="00B53D0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</w:t>
      </w:r>
    </w:p>
    <w:p w14:paraId="6470CBD4" w14:textId="50B58C9F" w:rsidR="00D73983" w:rsidRDefault="008F73A7" w:rsidP="00CB13B4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Desarrollar la lógica de </w:t>
      </w:r>
      <w:proofErr w:type="spellStart"/>
      <w:r>
        <w:rPr>
          <w:rFonts w:ascii="Arial" w:hAnsi="Arial" w:cs="Arial"/>
          <w:sz w:val="20"/>
          <w:szCs w:val="20"/>
        </w:rPr>
        <w:t>programacion</w:t>
      </w:r>
      <w:proofErr w:type="spellEnd"/>
    </w:p>
    <w:p w14:paraId="03674693" w14:textId="77777777" w:rsidR="001C2E47" w:rsidRDefault="001C2E47" w:rsidP="00FC5254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DB27D0A" w14:textId="1179A979" w:rsidR="006D0C62" w:rsidRDefault="00C600E1" w:rsidP="00FC5254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00E1">
        <w:rPr>
          <w:rFonts w:ascii="Arial" w:hAnsi="Arial" w:cs="Arial"/>
          <w:b/>
          <w:bCs/>
          <w:sz w:val="20"/>
          <w:szCs w:val="20"/>
        </w:rPr>
        <w:t>MATERIAL BAS</w:t>
      </w:r>
      <w:r w:rsidR="00FC5254">
        <w:rPr>
          <w:rFonts w:ascii="Arial" w:hAnsi="Arial" w:cs="Arial"/>
          <w:b/>
          <w:bCs/>
          <w:sz w:val="20"/>
          <w:szCs w:val="20"/>
        </w:rPr>
        <w:t>E</w:t>
      </w:r>
    </w:p>
    <w:p w14:paraId="163D7F68" w14:textId="25C5A8B0" w:rsidR="00C146B8" w:rsidRDefault="00C146B8" w:rsidP="00C146B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46B8">
        <w:rPr>
          <w:rFonts w:ascii="Arial" w:hAnsi="Arial" w:cs="Arial"/>
          <w:b/>
          <w:bCs/>
          <w:sz w:val="20"/>
          <w:szCs w:val="20"/>
        </w:rPr>
        <w:t>FECHA DE ENTREGA</w:t>
      </w:r>
    </w:p>
    <w:p w14:paraId="00CD9F6F" w14:textId="534A2DDF" w:rsidR="00C146B8" w:rsidRPr="00AB4C63" w:rsidRDefault="005B2BEF" w:rsidP="00C146B8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Martes 30 de Marzo</w:t>
      </w:r>
      <w:r w:rsidR="00A921C1">
        <w:rPr>
          <w:rFonts w:ascii="Arial" w:hAnsi="Arial" w:cs="Arial"/>
          <w:sz w:val="20"/>
          <w:szCs w:val="20"/>
        </w:rPr>
        <w:t xml:space="preserve"> del 2021</w:t>
      </w:r>
      <w:r w:rsidR="00C146B8">
        <w:rPr>
          <w:rFonts w:ascii="Arial" w:hAnsi="Arial" w:cs="Arial"/>
          <w:sz w:val="20"/>
          <w:szCs w:val="20"/>
        </w:rPr>
        <w:t xml:space="preserve">, </w:t>
      </w:r>
      <w:r w:rsidR="008F73A7">
        <w:rPr>
          <w:rFonts w:ascii="Arial" w:hAnsi="Arial" w:cs="Arial"/>
          <w:sz w:val="20"/>
          <w:szCs w:val="20"/>
        </w:rPr>
        <w:t>6</w:t>
      </w:r>
      <w:r w:rsidR="00D73983">
        <w:rPr>
          <w:rFonts w:ascii="Arial" w:hAnsi="Arial" w:cs="Arial"/>
          <w:sz w:val="20"/>
          <w:szCs w:val="20"/>
        </w:rPr>
        <w:t xml:space="preserve"> p</w:t>
      </w:r>
      <w:r w:rsidR="00C146B8">
        <w:rPr>
          <w:rFonts w:ascii="Arial" w:hAnsi="Arial" w:cs="Arial"/>
          <w:sz w:val="20"/>
          <w:szCs w:val="20"/>
        </w:rPr>
        <w:t>. m.</w:t>
      </w:r>
    </w:p>
    <w:p w14:paraId="5F8F838D" w14:textId="77777777" w:rsidR="00AB4C63" w:rsidRPr="00C146B8" w:rsidRDefault="00AB4C63" w:rsidP="00AB4C63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3B4CFE1F" w14:textId="0C43790D" w:rsidR="00B53D0D" w:rsidRPr="00FC5254" w:rsidRDefault="00B53D0D" w:rsidP="00FC5254">
      <w:pPr>
        <w:spacing w:after="0" w:line="240" w:lineRule="auto"/>
        <w:rPr>
          <w:rFonts w:ascii="Arial" w:hAnsi="Arial" w:cs="Arial"/>
          <w:iCs/>
          <w:sz w:val="20"/>
          <w:szCs w:val="20"/>
          <w:lang w:val="es-MX"/>
        </w:rPr>
      </w:pPr>
    </w:p>
    <w:p w14:paraId="114501F9" w14:textId="00CA5081" w:rsidR="00CB13B4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53D0D">
        <w:rPr>
          <w:rFonts w:ascii="Arial" w:hAnsi="Arial" w:cs="Arial"/>
          <w:b/>
          <w:sz w:val="20"/>
          <w:szCs w:val="20"/>
          <w:lang w:val="es-MX"/>
        </w:rPr>
        <w:t>FORMULACIÓN DE LAS ACTIVIDADES DE APRENDIZAJE</w:t>
      </w:r>
    </w:p>
    <w:p w14:paraId="6C7F1B8F" w14:textId="77777777" w:rsidR="00BF6431" w:rsidRDefault="00BF6431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4C494872" w14:textId="77777777" w:rsidR="005B2BEF" w:rsidRDefault="005B2BEF" w:rsidP="005B2BEF">
      <w:pPr>
        <w:jc w:val="both"/>
        <w:rPr>
          <w:b/>
          <w:lang w:val="es-MX" w:eastAsia="es-ES_tradnl"/>
        </w:rPr>
      </w:pPr>
      <w:r>
        <w:rPr>
          <w:b/>
        </w:rPr>
        <w:t>ACTIVIDADES DE TRANSFERENCIA DEL CONOCIMIENTO</w:t>
      </w:r>
    </w:p>
    <w:p w14:paraId="326D1EE6" w14:textId="77777777" w:rsidR="005B2BEF" w:rsidRDefault="005B2BEF" w:rsidP="005B2BEF">
      <w:pPr>
        <w:jc w:val="both"/>
        <w:rPr>
          <w:b/>
          <w:lang w:val="es-ES"/>
        </w:rPr>
      </w:pPr>
      <w:r>
        <w:rPr>
          <w:b/>
        </w:rPr>
        <w:t>Evidencia de Producto: Creación de aplicación trimestral (</w:t>
      </w:r>
      <w:proofErr w:type="spellStart"/>
      <w:r>
        <w:rPr>
          <w:b/>
        </w:rPr>
        <w:t>Agendame</w:t>
      </w:r>
      <w:proofErr w:type="spellEnd"/>
      <w:r>
        <w:rPr>
          <w:b/>
        </w:rPr>
        <w:t>).</w:t>
      </w:r>
    </w:p>
    <w:p w14:paraId="1F471D19" w14:textId="77777777" w:rsidR="005B2BEF" w:rsidRDefault="005B2BEF" w:rsidP="005B2BEF">
      <w:pPr>
        <w:jc w:val="both"/>
      </w:pPr>
      <w:r>
        <w:t>Esta evidencia le permitirá construir la primera aplicación en el lenguaje elegido para su formación, para esto nos apoyaremos del material compartido por el instructor en la formación.</w:t>
      </w:r>
    </w:p>
    <w:p w14:paraId="0633FCC3" w14:textId="77777777" w:rsidR="005B2BEF" w:rsidRDefault="005B2BEF" w:rsidP="005B2BEF">
      <w:pPr>
        <w:jc w:val="both"/>
      </w:pPr>
      <w:r>
        <w:t>Usted fue seleccionado para desarrollar la aplicación “</w:t>
      </w:r>
      <w:proofErr w:type="spellStart"/>
      <w:r>
        <w:t>Agendame</w:t>
      </w:r>
      <w:proofErr w:type="spellEnd"/>
      <w:r>
        <w:t>”, la cual es una agenda personal para un grupo de empresarios de la ciudad.</w:t>
      </w:r>
    </w:p>
    <w:p w14:paraId="13746C8E" w14:textId="77777777" w:rsidR="005B2BEF" w:rsidRDefault="005B2BEF" w:rsidP="005B2BEF">
      <w:pPr>
        <w:jc w:val="both"/>
      </w:pPr>
      <w:r>
        <w:t>A continuación se describen los requerimientos que los clientes solicitan.</w:t>
      </w:r>
    </w:p>
    <w:p w14:paraId="74754166" w14:textId="77777777" w:rsidR="005B2BEF" w:rsidRDefault="005B2BEF" w:rsidP="005B2BEF">
      <w:pPr>
        <w:pStyle w:val="Prrafodelista"/>
        <w:numPr>
          <w:ilvl w:val="0"/>
          <w:numId w:val="44"/>
        </w:numPr>
        <w:jc w:val="both"/>
      </w:pPr>
      <w:r>
        <w:t>La aplicación debe tener un inicio de sesión, de esta forma se controlara que los datos visualizados correspondan a la persona correcta.</w:t>
      </w:r>
    </w:p>
    <w:p w14:paraId="515AE0A3" w14:textId="77777777" w:rsidR="005B2BEF" w:rsidRDefault="005B2BEF" w:rsidP="005B2BEF">
      <w:pPr>
        <w:pStyle w:val="Prrafodelista"/>
        <w:numPr>
          <w:ilvl w:val="0"/>
          <w:numId w:val="44"/>
        </w:numPr>
        <w:jc w:val="both"/>
      </w:pPr>
      <w:r>
        <w:t>La aplicación debe almacenar los siguientes datos para los usuarios</w:t>
      </w:r>
    </w:p>
    <w:p w14:paraId="2668AD5A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Nombre</w:t>
      </w:r>
    </w:p>
    <w:p w14:paraId="18CF0AE6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Apellido</w:t>
      </w:r>
    </w:p>
    <w:p w14:paraId="59E1CBAE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Edad</w:t>
      </w:r>
    </w:p>
    <w:p w14:paraId="464FBFE8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Ocupación</w:t>
      </w:r>
    </w:p>
    <w:p w14:paraId="7C81FE1F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Correo electrónico</w:t>
      </w:r>
    </w:p>
    <w:p w14:paraId="21FED91C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Contraseña</w:t>
      </w:r>
    </w:p>
    <w:p w14:paraId="48DBC5BD" w14:textId="77777777" w:rsidR="005B2BEF" w:rsidRDefault="005B2BEF" w:rsidP="005B2BEF">
      <w:pPr>
        <w:pStyle w:val="Prrafodelista"/>
        <w:numPr>
          <w:ilvl w:val="0"/>
          <w:numId w:val="44"/>
        </w:numPr>
        <w:jc w:val="both"/>
      </w:pPr>
      <w:r>
        <w:t>La aplicación debe contener una página inicial donde se visualice los eventos más próximos del cliente</w:t>
      </w:r>
    </w:p>
    <w:p w14:paraId="323DB0D6" w14:textId="77777777" w:rsidR="005B2BEF" w:rsidRDefault="005B2BEF" w:rsidP="005B2BEF">
      <w:pPr>
        <w:pStyle w:val="Prrafodelista"/>
        <w:numPr>
          <w:ilvl w:val="0"/>
          <w:numId w:val="44"/>
        </w:numPr>
        <w:jc w:val="both"/>
      </w:pPr>
      <w:r>
        <w:t>La aplicación debe contener una interface para agregar eventos, permitir registrar los siguientes datos del evento</w:t>
      </w:r>
    </w:p>
    <w:p w14:paraId="03B5DF08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Descripción</w:t>
      </w:r>
    </w:p>
    <w:p w14:paraId="7339EED9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lastRenderedPageBreak/>
        <w:t>Hora</w:t>
      </w:r>
    </w:p>
    <w:p w14:paraId="108CFCD6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Fecha</w:t>
      </w:r>
    </w:p>
    <w:p w14:paraId="0BCC56EA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Lugar</w:t>
      </w:r>
    </w:p>
    <w:p w14:paraId="392F1930" w14:textId="77777777" w:rsidR="005B2BEF" w:rsidRDefault="005B2BEF" w:rsidP="005B2BEF">
      <w:pPr>
        <w:pStyle w:val="Prrafodelista"/>
        <w:numPr>
          <w:ilvl w:val="0"/>
          <w:numId w:val="44"/>
        </w:numPr>
        <w:jc w:val="both"/>
      </w:pPr>
      <w:r>
        <w:t>La aplicación debe permitir consultar todos los eventos que tiene el usuario.</w:t>
      </w:r>
    </w:p>
    <w:p w14:paraId="5EE61988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Filtrar por fecha</w:t>
      </w:r>
    </w:p>
    <w:p w14:paraId="3C6E611B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Filtrar por hora</w:t>
      </w:r>
    </w:p>
    <w:p w14:paraId="71901575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Filtrar por descripción</w:t>
      </w:r>
    </w:p>
    <w:p w14:paraId="3F9422BD" w14:textId="77777777" w:rsidR="005B2BEF" w:rsidRDefault="005B2BEF" w:rsidP="005B2BEF">
      <w:pPr>
        <w:pStyle w:val="Prrafodelista"/>
        <w:numPr>
          <w:ilvl w:val="1"/>
          <w:numId w:val="44"/>
        </w:numPr>
        <w:jc w:val="both"/>
      </w:pPr>
      <w:r>
        <w:t>Filtrar por lugar</w:t>
      </w:r>
    </w:p>
    <w:p w14:paraId="3105829B" w14:textId="77777777" w:rsidR="005B2BEF" w:rsidRDefault="005B2BEF" w:rsidP="005B2BEF">
      <w:pPr>
        <w:pStyle w:val="Prrafodelista"/>
        <w:numPr>
          <w:ilvl w:val="0"/>
          <w:numId w:val="44"/>
        </w:numPr>
        <w:jc w:val="both"/>
      </w:pPr>
      <w:r>
        <w:t>Adicional, solicitan una funcionalidad que usted crea que es útil para ellos.</w:t>
      </w:r>
    </w:p>
    <w:p w14:paraId="3B7034E6" w14:textId="77777777" w:rsidR="005B2BEF" w:rsidRDefault="005B2BEF" w:rsidP="005B2BEF">
      <w:pPr>
        <w:widowControl w:val="0"/>
        <w:spacing w:after="0"/>
        <w:contextualSpacing/>
        <w:jc w:val="both"/>
      </w:pPr>
      <w:r>
        <w:t xml:space="preserve"> </w:t>
      </w:r>
    </w:p>
    <w:p w14:paraId="5AAA250F" w14:textId="1648DE03" w:rsidR="005B2BEF" w:rsidRDefault="005B2BEF" w:rsidP="005B2BEF">
      <w:pPr>
        <w:spacing w:after="0"/>
        <w:jc w:val="both"/>
      </w:pPr>
      <w:r>
        <w:t>Nota: La evidencia será entregada al instructo</w:t>
      </w:r>
      <w:r>
        <w:t>r y se sustentara en grupos de 2</w:t>
      </w:r>
      <w:r>
        <w:t xml:space="preserve"> personas, se enviaran los códigos fuente a través de la plataforma LMS y será evaluada por medio de una Lista de Chequeo.</w:t>
      </w:r>
    </w:p>
    <w:p w14:paraId="1BE329A2" w14:textId="77777777" w:rsidR="00C600E1" w:rsidRPr="007F14D5" w:rsidRDefault="00C600E1" w:rsidP="00C600E1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99E71EE" w14:textId="61BFDA53" w:rsidR="00C600E1" w:rsidRDefault="00C600E1" w:rsidP="00A51699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SOLUCION DE EJERCICIO.</w:t>
      </w:r>
      <w:bookmarkStart w:id="0" w:name="_GoBack"/>
      <w:bookmarkEnd w:id="0"/>
    </w:p>
    <w:p w14:paraId="11311202" w14:textId="77777777" w:rsidR="00C600E1" w:rsidRPr="00C600E1" w:rsidRDefault="00C600E1" w:rsidP="00C600E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C600E1" w:rsidRPr="00C600E1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C0218" w14:textId="77777777" w:rsidR="00861C24" w:rsidRDefault="00861C24">
      <w:pPr>
        <w:spacing w:after="0" w:line="240" w:lineRule="auto"/>
      </w:pPr>
      <w:r>
        <w:separator/>
      </w:r>
    </w:p>
  </w:endnote>
  <w:endnote w:type="continuationSeparator" w:id="0">
    <w:p w14:paraId="3B878EB1" w14:textId="77777777" w:rsidR="00861C24" w:rsidRDefault="0086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91067" w14:textId="7777777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2671CB4" w14:textId="77777777" w:rsidR="00E85AFD" w:rsidRDefault="002D12AD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EA6F24" wp14:editId="06B68E1A">
              <wp:simplePos x="0" y="0"/>
              <wp:positionH relativeFrom="column">
                <wp:posOffset>5810250</wp:posOffset>
              </wp:positionH>
              <wp:positionV relativeFrom="paragraph">
                <wp:posOffset>57784</wp:posOffset>
              </wp:positionV>
              <wp:extent cx="92392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AB2D9" w14:textId="77777777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Pr="00B53D0D">
                            <w:rPr>
                              <w:sz w:val="18"/>
                            </w:rPr>
                            <w:t>019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Pr="00B53D0D"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EA6F24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7.5pt;margin-top:4.55pt;width:72.75pt;height:21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" fillcolor="white [3201]" stroked="f" strokeweight=".5pt">
              <v:textbox>
                <w:txbxContent>
                  <w:p w14:paraId="3A3AB2D9" w14:textId="77777777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Pr="00B53D0D">
                      <w:rPr>
                        <w:sz w:val="18"/>
                      </w:rPr>
                      <w:t>019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Pr="00B53D0D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0768" behindDoc="0" locked="0" layoutInCell="1" allowOverlap="1" wp14:anchorId="24761CA4" wp14:editId="623584F6">
          <wp:simplePos x="0" y="0"/>
          <wp:positionH relativeFrom="margin">
            <wp:align>center</wp:align>
          </wp:positionH>
          <wp:positionV relativeFrom="paragraph">
            <wp:posOffset>68580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C504B3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93F5A" w14:textId="77777777" w:rsidR="00861C24" w:rsidRDefault="00861C24">
      <w:pPr>
        <w:spacing w:after="0" w:line="240" w:lineRule="auto"/>
      </w:pPr>
      <w:r>
        <w:separator/>
      </w:r>
    </w:p>
  </w:footnote>
  <w:footnote w:type="continuationSeparator" w:id="0">
    <w:p w14:paraId="6240FAC8" w14:textId="77777777" w:rsidR="00861C24" w:rsidRDefault="0086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9F62A" w14:textId="492061F3" w:rsidR="000E6AE6" w:rsidRDefault="002D12AD" w:rsidP="000E6AE6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0B481A2D" wp14:editId="6820F1D5">
          <wp:simplePos x="0" y="0"/>
          <wp:positionH relativeFrom="margin">
            <wp:posOffset>-914400</wp:posOffset>
          </wp:positionH>
          <wp:positionV relativeFrom="paragraph">
            <wp:posOffset>-120650</wp:posOffset>
          </wp:positionV>
          <wp:extent cx="3241040" cy="521335"/>
          <wp:effectExtent l="0" t="0" r="10160" b="12065"/>
          <wp:wrapNone/>
          <wp:docPr id="2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6AE6">
      <w:rPr>
        <w:noProof/>
        <w:lang w:val="es-ES" w:eastAsia="es-ES"/>
      </w:rPr>
      <w:t>CARLOS MANUEL NUÑEZ LOPEZ</w:t>
    </w: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</w:t>
    </w:r>
  </w:p>
  <w:p w14:paraId="0FE55FA9" w14:textId="77777777" w:rsidR="00E85AFD" w:rsidRDefault="000E6AE6" w:rsidP="000E6AE6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t>Instructor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</w:t>
    </w:r>
  </w:p>
  <w:p w14:paraId="6D9384EC" w14:textId="77777777" w:rsidR="000E6AE6" w:rsidRDefault="000E6AE6" w:rsidP="000E6AE6">
    <w:pPr>
      <w:pStyle w:val="Encabezado"/>
      <w:tabs>
        <w:tab w:val="clear" w:pos="4419"/>
        <w:tab w:val="clear" w:pos="8838"/>
        <w:tab w:val="left" w:pos="5970"/>
        <w:tab w:val="left" w:pos="7740"/>
      </w:tabs>
    </w:pPr>
    <w:r>
      <w:tab/>
    </w:r>
    <w:r>
      <w:tab/>
    </w:r>
  </w:p>
  <w:p w14:paraId="4F5F4A38" w14:textId="77777777" w:rsidR="00E85AFD" w:rsidRDefault="00E85AFD" w:rsidP="000E6AE6">
    <w:pPr>
      <w:pStyle w:val="Encabezado"/>
      <w:tabs>
        <w:tab w:val="clear" w:pos="4419"/>
        <w:tab w:val="clear" w:pos="8838"/>
        <w:tab w:val="left" w:pos="5970"/>
        <w:tab w:val="left" w:pos="7740"/>
      </w:tabs>
    </w:pPr>
  </w:p>
  <w:p w14:paraId="15AF232F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8B337" w14:textId="77777777" w:rsidR="00E85AFD" w:rsidRDefault="00E85AFD">
    <w:pPr>
      <w:pStyle w:val="Encabezado"/>
      <w:rPr>
        <w:noProof/>
        <w:lang w:val="es-ES" w:eastAsia="es-ES"/>
      </w:rPr>
    </w:pPr>
  </w:p>
  <w:p w14:paraId="0BD02E8F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673"/>
    <w:multiLevelType w:val="hybridMultilevel"/>
    <w:tmpl w:val="D172C1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B54A1"/>
    <w:multiLevelType w:val="hybridMultilevel"/>
    <w:tmpl w:val="C6C86B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>
    <w:nsid w:val="10775CC6"/>
    <w:multiLevelType w:val="hybridMultilevel"/>
    <w:tmpl w:val="CB564F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AE3332"/>
    <w:multiLevelType w:val="hybridMultilevel"/>
    <w:tmpl w:val="8AF65F3E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C7163C"/>
    <w:multiLevelType w:val="hybridMultilevel"/>
    <w:tmpl w:val="48BE19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72F13"/>
    <w:multiLevelType w:val="hybridMultilevel"/>
    <w:tmpl w:val="49D49C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CB1C76"/>
    <w:multiLevelType w:val="hybridMultilevel"/>
    <w:tmpl w:val="35426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31A50"/>
    <w:multiLevelType w:val="hybridMultilevel"/>
    <w:tmpl w:val="9E14D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10116"/>
    <w:multiLevelType w:val="hybridMultilevel"/>
    <w:tmpl w:val="42647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5A7C82"/>
    <w:multiLevelType w:val="hybridMultilevel"/>
    <w:tmpl w:val="ABB25B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05508"/>
    <w:multiLevelType w:val="hybridMultilevel"/>
    <w:tmpl w:val="BF245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E25AD"/>
    <w:multiLevelType w:val="hybridMultilevel"/>
    <w:tmpl w:val="54FA60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063D5"/>
    <w:multiLevelType w:val="hybridMultilevel"/>
    <w:tmpl w:val="A9EE834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7">
    <w:nsid w:val="5DFE17CC"/>
    <w:multiLevelType w:val="hybridMultilevel"/>
    <w:tmpl w:val="F5A0B3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763497"/>
    <w:multiLevelType w:val="hybridMultilevel"/>
    <w:tmpl w:val="B6FEC57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097B9B"/>
    <w:multiLevelType w:val="hybridMultilevel"/>
    <w:tmpl w:val="911A1A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F962907"/>
    <w:multiLevelType w:val="hybridMultilevel"/>
    <w:tmpl w:val="753C07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673F13"/>
    <w:multiLevelType w:val="hybridMultilevel"/>
    <w:tmpl w:val="ED86EE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D41EFC"/>
    <w:multiLevelType w:val="hybridMultilevel"/>
    <w:tmpl w:val="DA94FA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7"/>
  </w:num>
  <w:num w:numId="3">
    <w:abstractNumId w:val="33"/>
  </w:num>
  <w:num w:numId="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24"/>
  </w:num>
  <w:num w:numId="8">
    <w:abstractNumId w:val="2"/>
  </w:num>
  <w:num w:numId="9">
    <w:abstractNumId w:val="14"/>
  </w:num>
  <w:num w:numId="10">
    <w:abstractNumId w:val="35"/>
  </w:num>
  <w:num w:numId="11">
    <w:abstractNumId w:val="5"/>
  </w:num>
  <w:num w:numId="12">
    <w:abstractNumId w:val="4"/>
  </w:num>
  <w:num w:numId="13">
    <w:abstractNumId w:val="19"/>
  </w:num>
  <w:num w:numId="14">
    <w:abstractNumId w:val="21"/>
  </w:num>
  <w:num w:numId="15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26"/>
  </w:num>
  <w:num w:numId="21">
    <w:abstractNumId w:val="18"/>
  </w:num>
  <w:num w:numId="22">
    <w:abstractNumId w:val="16"/>
  </w:num>
  <w:num w:numId="23">
    <w:abstractNumId w:val="15"/>
  </w:num>
  <w:num w:numId="24">
    <w:abstractNumId w:val="32"/>
  </w:num>
  <w:num w:numId="25">
    <w:abstractNumId w:val="9"/>
  </w:num>
  <w:num w:numId="26">
    <w:abstractNumId w:val="22"/>
  </w:num>
  <w:num w:numId="27">
    <w:abstractNumId w:val="39"/>
  </w:num>
  <w:num w:numId="28">
    <w:abstractNumId w:val="8"/>
  </w:num>
  <w:num w:numId="29">
    <w:abstractNumId w:val="27"/>
  </w:num>
  <w:num w:numId="30">
    <w:abstractNumId w:val="34"/>
  </w:num>
  <w:num w:numId="31">
    <w:abstractNumId w:val="30"/>
  </w:num>
  <w:num w:numId="32">
    <w:abstractNumId w:val="38"/>
  </w:num>
  <w:num w:numId="33">
    <w:abstractNumId w:val="11"/>
  </w:num>
  <w:num w:numId="34">
    <w:abstractNumId w:val="0"/>
  </w:num>
  <w:num w:numId="35">
    <w:abstractNumId w:val="20"/>
  </w:num>
  <w:num w:numId="36">
    <w:abstractNumId w:val="12"/>
  </w:num>
  <w:num w:numId="37">
    <w:abstractNumId w:val="7"/>
  </w:num>
  <w:num w:numId="38">
    <w:abstractNumId w:val="17"/>
  </w:num>
  <w:num w:numId="39">
    <w:abstractNumId w:val="3"/>
  </w:num>
  <w:num w:numId="40">
    <w:abstractNumId w:val="28"/>
  </w:num>
  <w:num w:numId="41">
    <w:abstractNumId w:val="6"/>
  </w:num>
  <w:num w:numId="42">
    <w:abstractNumId w:val="25"/>
  </w:num>
  <w:num w:numId="43">
    <w:abstractNumId w:val="1"/>
  </w:num>
  <w:num w:numId="4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FD"/>
    <w:rsid w:val="00036394"/>
    <w:rsid w:val="000760AA"/>
    <w:rsid w:val="000C2DA0"/>
    <w:rsid w:val="000E0C40"/>
    <w:rsid w:val="000E6AE6"/>
    <w:rsid w:val="00101E05"/>
    <w:rsid w:val="00111626"/>
    <w:rsid w:val="00117BFB"/>
    <w:rsid w:val="0016339A"/>
    <w:rsid w:val="001A2606"/>
    <w:rsid w:val="001C2E47"/>
    <w:rsid w:val="001E6201"/>
    <w:rsid w:val="00247D88"/>
    <w:rsid w:val="00290F66"/>
    <w:rsid w:val="002D12AD"/>
    <w:rsid w:val="00314C84"/>
    <w:rsid w:val="003232D5"/>
    <w:rsid w:val="003A1D61"/>
    <w:rsid w:val="003B2FA3"/>
    <w:rsid w:val="003D5CB1"/>
    <w:rsid w:val="00400D09"/>
    <w:rsid w:val="0045678C"/>
    <w:rsid w:val="004A7D54"/>
    <w:rsid w:val="00564E77"/>
    <w:rsid w:val="005963A4"/>
    <w:rsid w:val="005A2AA0"/>
    <w:rsid w:val="005B2BEF"/>
    <w:rsid w:val="00614B15"/>
    <w:rsid w:val="00660AC3"/>
    <w:rsid w:val="00683117"/>
    <w:rsid w:val="006866E9"/>
    <w:rsid w:val="006D0C62"/>
    <w:rsid w:val="006F16E3"/>
    <w:rsid w:val="00797CA3"/>
    <w:rsid w:val="007D7CB1"/>
    <w:rsid w:val="007F14D5"/>
    <w:rsid w:val="00861C24"/>
    <w:rsid w:val="008C1518"/>
    <w:rsid w:val="008D73FF"/>
    <w:rsid w:val="008F07E3"/>
    <w:rsid w:val="008F482F"/>
    <w:rsid w:val="008F73A7"/>
    <w:rsid w:val="009015A5"/>
    <w:rsid w:val="009362DC"/>
    <w:rsid w:val="00976CC2"/>
    <w:rsid w:val="009C4295"/>
    <w:rsid w:val="009D3278"/>
    <w:rsid w:val="009F0435"/>
    <w:rsid w:val="00A51699"/>
    <w:rsid w:val="00A63563"/>
    <w:rsid w:val="00A73613"/>
    <w:rsid w:val="00A921C1"/>
    <w:rsid w:val="00AB4C63"/>
    <w:rsid w:val="00AF2097"/>
    <w:rsid w:val="00B457AB"/>
    <w:rsid w:val="00B53D0D"/>
    <w:rsid w:val="00B8291E"/>
    <w:rsid w:val="00B94A0B"/>
    <w:rsid w:val="00BA2CE3"/>
    <w:rsid w:val="00BA4663"/>
    <w:rsid w:val="00BC7351"/>
    <w:rsid w:val="00BE75FA"/>
    <w:rsid w:val="00BF6431"/>
    <w:rsid w:val="00C146B8"/>
    <w:rsid w:val="00C17A5F"/>
    <w:rsid w:val="00C600E1"/>
    <w:rsid w:val="00C8261B"/>
    <w:rsid w:val="00CB13B4"/>
    <w:rsid w:val="00CE5446"/>
    <w:rsid w:val="00D0270B"/>
    <w:rsid w:val="00D164CE"/>
    <w:rsid w:val="00D277E1"/>
    <w:rsid w:val="00D73983"/>
    <w:rsid w:val="00DA274D"/>
    <w:rsid w:val="00DB68E8"/>
    <w:rsid w:val="00DF1668"/>
    <w:rsid w:val="00E36021"/>
    <w:rsid w:val="00E85AFD"/>
    <w:rsid w:val="00EB67DD"/>
    <w:rsid w:val="00EC1D11"/>
    <w:rsid w:val="00EC1F3A"/>
    <w:rsid w:val="00ED282C"/>
    <w:rsid w:val="00F00276"/>
    <w:rsid w:val="00F1711A"/>
    <w:rsid w:val="00F668D7"/>
    <w:rsid w:val="00F72F39"/>
    <w:rsid w:val="00F972A4"/>
    <w:rsid w:val="00FB155A"/>
    <w:rsid w:val="00F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551779"/>
  <w15:docId w15:val="{3A52A2AF-BCB9-459A-ADFF-A5F1133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F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14D5"/>
    <w:rPr>
      <w:rFonts w:ascii="Courier New" w:eastAsia="Times New Roman" w:hAnsi="Courier New" w:cs="Courier New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CBBDC1-5AD0-4B9D-9AB7-FF9EBBE1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239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1666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Cuenta Microsoft</cp:lastModifiedBy>
  <cp:revision>31</cp:revision>
  <cp:lastPrinted>2016-06-08T15:42:00Z</cp:lastPrinted>
  <dcterms:created xsi:type="dcterms:W3CDTF">2020-08-13T12:19:00Z</dcterms:created>
  <dcterms:modified xsi:type="dcterms:W3CDTF">2021-03-10T00:45:00Z</dcterms:modified>
</cp:coreProperties>
</file>